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3"/>
        <w:gridCol w:w="6729"/>
      </w:tblGrid>
      <w:tr w:rsidR="00125AB1" w:rsidRPr="006658C4" w14:paraId="7BA08C18" w14:textId="77777777" w:rsidTr="005D4417">
        <w:trPr>
          <w:tblHeader/>
        </w:trPr>
        <w:tc>
          <w:tcPr>
            <w:tcW w:w="3787" w:type="dxa"/>
            <w:tcMar>
              <w:top w:w="504" w:type="dxa"/>
              <w:right w:w="720" w:type="dxa"/>
            </w:tcMar>
          </w:tcPr>
          <w:p w14:paraId="3BAD24C2" w14:textId="77777777" w:rsidR="00125AB1" w:rsidRPr="006658C4" w:rsidRDefault="00125981" w:rsidP="00E96C92">
            <w:pPr>
              <w:pStyle w:val="Initial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117CB96" wp14:editId="38EA3C9E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DCE8084" id="Group 1" o:spid="_x0000_s1026" alt="Title: Header graphics" style="position:absolute;margin-left:0;margin-top:-38.15pt;width:524.9pt;height:142.55pt;z-index:-251657216;mso-width-percent:858;mso-height-percent:180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Initials:"/>
                <w:tag w:val="Initials:"/>
                <w:id w:val="477349409"/>
                <w:placeholder>
                  <w:docPart w:val="478CD46AE8964427A2544E6E99755DE7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EndPr/>
              <w:sdtContent>
                <w:r w:rsidR="00AD33B4">
                  <w:t>AI</w:t>
                </w:r>
              </w:sdtContent>
            </w:sdt>
          </w:p>
          <w:p w14:paraId="7C6809AE" w14:textId="77777777" w:rsidR="00AD33B4" w:rsidRDefault="00507D12" w:rsidP="00507D12">
            <w:pPr>
              <w:pStyle w:val="Heading3"/>
              <w:ind w:right="-204"/>
              <w:jc w:val="center"/>
            </w:pPr>
            <w:r>
              <w:t>Data</w:t>
            </w:r>
          </w:p>
          <w:tbl>
            <w:tblPr>
              <w:tblW w:w="35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800"/>
              <w:gridCol w:w="1040"/>
              <w:gridCol w:w="880"/>
            </w:tblGrid>
            <w:tr w:rsidR="00AD33B4" w:rsidRPr="00AD33B4" w14:paraId="0F2E773F" w14:textId="77777777" w:rsidTr="00AD33B4">
              <w:trPr>
                <w:trHeight w:val="315"/>
              </w:trPr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E4844E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lang w:eastAsia="de-DE"/>
                    </w:rPr>
                    <w:t>Berita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894DE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lang w:eastAsia="de-DE"/>
                    </w:rPr>
                    <w:t>Emosi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F7D8E66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lang w:eastAsia="de-DE"/>
                    </w:rPr>
                    <w:t>Provokasi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ECCBAF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de-DE"/>
                    </w:rPr>
                    <w:t>Hoax</w:t>
                  </w:r>
                </w:p>
              </w:tc>
            </w:tr>
            <w:tr w:rsidR="00AD33B4" w:rsidRPr="00AD33B4" w14:paraId="728AD9AB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A15EC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B01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BD457E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1FC6C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193EC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7D0259AF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3CD72D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B02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BBE73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36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A30B6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85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3F8DB5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2F9BA650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E3795A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B03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575AE2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EA67FEE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43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86BA0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2FE461AB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1482A0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B04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87FFAC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82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0C531C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14C55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349DEC56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783B1A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42B639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45573C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25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D47C00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572D050A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80706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B06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F647B4E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CDB240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81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02A97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19158E8C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527284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41D96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B3D3C2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38620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553400FB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0A48D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B08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498E129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80283F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45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8E4D3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6F568EED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7166F2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B09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B3206E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40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F0001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E3F596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0C61C7BF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6B5FC4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9B21A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066EDE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45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7C219B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7050C568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E388F5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B11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DF520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45B699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1EF31A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428DBDB7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5B21CA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B12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D01B52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8EFFB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9F40C6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66F5A9E9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B3E29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B13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A084472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36ACD9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E91B5B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24C3EE44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9844DE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B14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AD4CD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82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A6AB219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A3F2D9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10E82504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B987156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40A06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40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57213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85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DA1BD4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4BFEFC7F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4E0CF7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B16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F83C6D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80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712D2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9DE30B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620FCEF2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0297A3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416C6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2E8E45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72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B8CC28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6D1857F9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382F75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B18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257FE9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4CE472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88CD01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  <w:tr w:rsidR="00AD33B4" w:rsidRPr="00AD33B4" w14:paraId="78A9A8E1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F3E63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B19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CD2ADA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100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95CE74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18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C21D30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Tidak</w:t>
                  </w:r>
                </w:p>
              </w:tc>
            </w:tr>
            <w:tr w:rsidR="00AD33B4" w:rsidRPr="00AD33B4" w14:paraId="5EAA0B99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FC0AAD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D65B6C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11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22168CE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6BE540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Ya</w:t>
                  </w:r>
                </w:p>
              </w:tc>
            </w:tr>
          </w:tbl>
          <w:p w14:paraId="3C8BDDE0" w14:textId="77777777" w:rsidR="00AD33B4" w:rsidRDefault="00AD33B4" w:rsidP="00125AB1"/>
          <w:p w14:paraId="5CCBA66D" w14:textId="77777777" w:rsidR="00AD33B4" w:rsidRDefault="00AD33B4" w:rsidP="00125AB1"/>
          <w:p w14:paraId="0BBC8B74" w14:textId="77777777" w:rsidR="00AD33B4" w:rsidRDefault="00AD33B4" w:rsidP="00125AB1"/>
          <w:p w14:paraId="5B3E8B2D" w14:textId="77777777" w:rsidR="00AD33B4" w:rsidRDefault="00AD33B4" w:rsidP="00125AB1"/>
          <w:p w14:paraId="096E135E" w14:textId="77777777" w:rsidR="00AD33B4" w:rsidRDefault="00AD33B4" w:rsidP="00125AB1"/>
          <w:p w14:paraId="5EE9C4B4" w14:textId="77777777" w:rsidR="00AD33B4" w:rsidRDefault="00AD33B4" w:rsidP="00125AB1"/>
          <w:tbl>
            <w:tblPr>
              <w:tblW w:w="352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800"/>
              <w:gridCol w:w="1040"/>
              <w:gridCol w:w="880"/>
            </w:tblGrid>
            <w:tr w:rsidR="00AD33B4" w:rsidRPr="00AD33B4" w14:paraId="5138040E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92C192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lang w:eastAsia="de-DE"/>
                    </w:rPr>
                    <w:lastRenderedPageBreak/>
                    <w:t>Berita</w:t>
                  </w:r>
                </w:p>
              </w:tc>
              <w:tc>
                <w:tcPr>
                  <w:tcW w:w="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CD3532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lang w:eastAsia="de-DE"/>
                    </w:rPr>
                    <w:t>Emosi</w:t>
                  </w:r>
                </w:p>
              </w:tc>
              <w:tc>
                <w:tcPr>
                  <w:tcW w:w="10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7EA51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color w:val="000000"/>
                      <w:sz w:val="16"/>
                      <w:szCs w:val="16"/>
                      <w:lang w:eastAsia="de-DE"/>
                    </w:rPr>
                    <w:t>Provokasi</w:t>
                  </w:r>
                </w:p>
              </w:tc>
              <w:tc>
                <w:tcPr>
                  <w:tcW w:w="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78F5836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b/>
                      <w:bCs/>
                      <w:i/>
                      <w:iCs/>
                      <w:color w:val="000000"/>
                      <w:sz w:val="16"/>
                      <w:szCs w:val="16"/>
                      <w:lang w:eastAsia="de-DE"/>
                    </w:rPr>
                    <w:t>Hoax</w:t>
                  </w:r>
                </w:p>
              </w:tc>
            </w:tr>
            <w:tr w:rsidR="00AD33B4" w:rsidRPr="00AD33B4" w14:paraId="4FB44CC7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D00716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B21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0BD1A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1773EC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63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6B1025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4A7C00B1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2F24176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B22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2C63D89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33794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70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C1523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1F31E9E0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23351AF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B23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5D14FB5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9EBC83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66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6DC52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4A207EA6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8E5F56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B24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903CDF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00CE33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77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3F35C16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361E7B26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BA78B28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B25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5926A1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CFD48DB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BE0B22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548E287F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A672E81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B26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36FF29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B9672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64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BB6880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3EFACD0D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CB47EF4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B27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6377494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24325B2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50A160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73B40884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3699376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B28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EEF2F6E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50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8FB4D9A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4BDCE11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1B792657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5CB7B60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B29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CDF632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95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E6A87A0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55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7E1C61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  <w:tr w:rsidR="00AD33B4" w:rsidRPr="00AD33B4" w14:paraId="21744B3D" w14:textId="77777777" w:rsidTr="00AD33B4">
              <w:trPr>
                <w:trHeight w:val="300"/>
              </w:trPr>
              <w:tc>
                <w:tcPr>
                  <w:tcW w:w="8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11C0A41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B30</w:t>
                  </w:r>
                </w:p>
              </w:tc>
              <w:tc>
                <w:tcPr>
                  <w:tcW w:w="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26648B1C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27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7A3968D7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79</w:t>
                  </w:r>
                </w:p>
              </w:tc>
              <w:tc>
                <w:tcPr>
                  <w:tcW w:w="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000000" w:fill="FFFFFF"/>
                  <w:vAlign w:val="center"/>
                  <w:hideMark/>
                </w:tcPr>
                <w:p w14:paraId="0777FEBD" w14:textId="77777777" w:rsidR="00AD33B4" w:rsidRPr="00AD33B4" w:rsidRDefault="00AD33B4" w:rsidP="00AD33B4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16"/>
                      <w:szCs w:val="16"/>
                      <w:lang w:val="de-DE" w:eastAsia="de-DE"/>
                    </w:rPr>
                  </w:pPr>
                  <w:r w:rsidRPr="00AD33B4">
                    <w:rPr>
                      <w:rFonts w:ascii="Arial" w:eastAsia="Arial" w:hAnsi="Arial" w:cs="Arial"/>
                      <w:color w:val="000000"/>
                      <w:sz w:val="16"/>
                      <w:szCs w:val="16"/>
                      <w:lang w:eastAsia="de-DE"/>
                    </w:rPr>
                    <w:t> </w:t>
                  </w:r>
                </w:p>
              </w:tc>
            </w:tr>
          </w:tbl>
          <w:p w14:paraId="05772DF1" w14:textId="77777777" w:rsidR="00AD33B4" w:rsidRPr="006658C4" w:rsidRDefault="00AD33B4" w:rsidP="00125AB1"/>
        </w:tc>
        <w:tc>
          <w:tcPr>
            <w:tcW w:w="6739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29"/>
            </w:tblGrid>
            <w:tr w:rsidR="00125AB1" w:rsidRPr="006658C4" w14:paraId="493E73D8" w14:textId="77777777" w:rsidTr="0006350A">
              <w:trPr>
                <w:trHeight w:hRule="exact" w:val="1296"/>
                <w:tblHeader/>
              </w:trPr>
              <w:tc>
                <w:tcPr>
                  <w:tcW w:w="6055" w:type="dxa"/>
                  <w:vAlign w:val="center"/>
                </w:tcPr>
                <w:p w14:paraId="482A34AB" w14:textId="77777777" w:rsidR="00125AB1" w:rsidRPr="00284544" w:rsidRDefault="00613CBC" w:rsidP="00E96C92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1478986081"/>
                      <w:placeholder>
                        <w:docPart w:val="242C13EF15D5472B9984AC52CE15C220"/>
                      </w:placeholder>
                      <w15:dataBinding w:prefixMappings="xmlns:ns0='http://schemas.microsoft.com/temp/samples' " w:xpath="/ns0:employees[1]/ns0:employee[1]/ns0:CustomerName[1]" w:storeItemID="{00000000-0000-0000-0000-000000000000}"/>
                      <w15:appearance w15:val="hidden"/>
                    </w:sdtPr>
                    <w:sdtEndPr/>
                    <w:sdtContent>
                      <w:r w:rsidR="00AD33B4">
                        <w:t>ali helmut</w:t>
                      </w:r>
                    </w:sdtContent>
                  </w:sdt>
                </w:p>
                <w:p w14:paraId="16334DDA" w14:textId="77777777" w:rsidR="00125AB1" w:rsidRPr="006658C4" w:rsidRDefault="00613CBC" w:rsidP="00C56A6F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596704785"/>
                      <w:placeholder>
                        <w:docPart w:val="716C1E0EF7A646E8AA178C45D50BF7D3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D33B4">
                        <w:t>IF 39-08</w:t>
                      </w:r>
                    </w:sdtContent>
                  </w:sdt>
                  <w:r w:rsidR="00125981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96AB492F8B84FF4A573279B869233D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AD33B4">
                        <w:t>1301154246</w:t>
                      </w:r>
                    </w:sdtContent>
                  </w:sdt>
                </w:p>
              </w:tc>
            </w:tr>
          </w:tbl>
          <w:sdt>
            <w:sdtPr>
              <w:alias w:val="Enter recipient name:"/>
              <w:tag w:val="Enter recipient name:"/>
              <w:id w:val="-1172632310"/>
              <w:placeholder>
                <w:docPart w:val="8A2589CBF87D4533A5710CC7B870A024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 w:multiLine="1"/>
            </w:sdtPr>
            <w:sdtEndPr/>
            <w:sdtContent>
              <w:p w14:paraId="7BEF0287" w14:textId="77777777" w:rsidR="00125AB1" w:rsidRPr="00507D12" w:rsidRDefault="00507D12" w:rsidP="00125981">
                <w:pPr>
                  <w:pStyle w:val="Heading3"/>
                </w:pPr>
                <w:r>
                  <w:t xml:space="preserve"> </w:t>
                </w:r>
              </w:p>
            </w:sdtContent>
          </w:sdt>
          <w:p w14:paraId="37E0A8BF" w14:textId="0BA67161" w:rsidR="002345AE" w:rsidRDefault="00AD33B4" w:rsidP="0012157C">
            <w:pPr>
              <w:jc w:val="both"/>
              <w:rPr>
                <w:sz w:val="24"/>
              </w:rPr>
            </w:pPr>
            <w:r w:rsidRPr="00507D12">
              <w:rPr>
                <w:sz w:val="24"/>
              </w:rPr>
              <w:t>Terdapat sebuah data berita dengan dua parameter berupa tingkat emosi dan tingkat profokasi yang ditunjukan pada tabe</w:t>
            </w:r>
            <w:r w:rsidR="002345AE">
              <w:rPr>
                <w:sz w:val="24"/>
              </w:rPr>
              <w:t>l</w:t>
            </w:r>
            <w:r w:rsidRPr="00507D12">
              <w:rPr>
                <w:sz w:val="24"/>
              </w:rPr>
              <w:t xml:space="preserve"> disamping ini. Maka dibutuhkan sebuah mesin yang dapat menentukan apakah sebuah berita merupakan berita</w:t>
            </w:r>
          </w:p>
          <w:p w14:paraId="0B583DCE" w14:textId="058B5A6F" w:rsidR="002345AE" w:rsidRDefault="002345AE" w:rsidP="0012157C">
            <w:pPr>
              <w:jc w:val="both"/>
              <w:rPr>
                <w:sz w:val="24"/>
              </w:rPr>
            </w:pPr>
          </w:p>
          <w:p w14:paraId="4E1914C3" w14:textId="74EAA459" w:rsidR="002345AE" w:rsidRDefault="002345AE" w:rsidP="0012157C">
            <w:pPr>
              <w:jc w:val="both"/>
              <w:rPr>
                <w:sz w:val="24"/>
              </w:rPr>
            </w:pPr>
            <w:r>
              <w:rPr>
                <w:sz w:val="24"/>
              </w:rPr>
              <w:t>Salah satu metode yang dapat digunakan untuk membentuk mesin tersebut adalah metode fuzzy logic.dalam metode fuzzy, terdapat 3 tahapan. Yaitu fuzzification , inference dan defuzzification. Dan berikut merupakan salah satu rancangan mesin fuzzy logic untuk menyelesaikan permasahan berikut.</w:t>
            </w:r>
          </w:p>
          <w:p w14:paraId="68AFE763" w14:textId="3F4CA0F3" w:rsidR="002345AE" w:rsidRDefault="002345AE" w:rsidP="0012157C">
            <w:pPr>
              <w:jc w:val="both"/>
              <w:rPr>
                <w:sz w:val="24"/>
              </w:rPr>
            </w:pPr>
          </w:p>
          <w:p w14:paraId="79C757E6" w14:textId="7D4A2144" w:rsidR="002345AE" w:rsidRDefault="002345AE" w:rsidP="0012157C">
            <w:pPr>
              <w:pStyle w:val="Heading4"/>
              <w:jc w:val="both"/>
            </w:pPr>
            <w:r>
              <w:t>fuzzification</w:t>
            </w:r>
          </w:p>
          <w:p w14:paraId="6047E252" w14:textId="0B268874" w:rsidR="00AD33B4" w:rsidRDefault="00774712" w:rsidP="00613CBC">
            <w:pPr>
              <w:jc w:val="both"/>
            </w:pPr>
            <w:r>
              <w:t>Fuzzification merupakan tahapan dimana sebuah inputan dengan nilai umum / crisp value dirubah menja</w:t>
            </w:r>
            <w:r w:rsidR="0012157C">
              <w:t xml:space="preserve">di sebuah nilai / fuzzy value </w:t>
            </w:r>
            <w:r>
              <w:t>dimana nilai tersebut berada pada rentang 0 sampai 1.</w:t>
            </w:r>
            <w:r w:rsidR="00613CBC">
              <w:t>dan berikut  ini table atau fungsi untuk fuzzification nilai emosi dan profokasi</w:t>
            </w:r>
          </w:p>
          <w:p w14:paraId="604D7B84" w14:textId="17886BB2" w:rsidR="00613CBC" w:rsidRDefault="00613CBC" w:rsidP="00613CBC">
            <w:pPr>
              <w:jc w:val="both"/>
            </w:pPr>
          </w:p>
          <w:p w14:paraId="67983EFD" w14:textId="77777777" w:rsidR="00613CBC" w:rsidRDefault="00613CBC" w:rsidP="00613CBC">
            <w:pPr>
              <w:jc w:val="both"/>
            </w:pPr>
            <w:bookmarkStart w:id="0" w:name="_GoBack"/>
            <w:bookmarkEnd w:id="0"/>
          </w:p>
          <w:p w14:paraId="40C2451F" w14:textId="77777777" w:rsidR="00AD33B4" w:rsidRPr="006658C4" w:rsidRDefault="00AD33B4" w:rsidP="00125AB1"/>
          <w:p w14:paraId="77E28E39" w14:textId="77777777" w:rsidR="00125AB1" w:rsidRPr="006658C4" w:rsidRDefault="00613CBC" w:rsidP="00125AB1">
            <w:pPr>
              <w:pStyle w:val="Closing"/>
            </w:pPr>
            <w:sdt>
              <w:sdtPr>
                <w:alias w:val="Sincerely:"/>
                <w:tag w:val="Sincerely:"/>
                <w:id w:val="1448966695"/>
                <w:placeholder>
                  <w:docPart w:val="81FFF65BD53E44B0ABDB28B918A5C8D1"/>
                </w:placeholder>
                <w:temporary/>
                <w:showingPlcHdr/>
                <w15:appearance w15:val="hidden"/>
              </w:sdtPr>
              <w:sdtEndPr/>
              <w:sdtContent>
                <w:r w:rsidR="00125AB1" w:rsidRPr="006658C4">
                  <w:t>Sincerely</w:t>
                </w:r>
              </w:sdtContent>
            </w:sdt>
            <w:r w:rsidR="00125AB1" w:rsidRPr="006658C4">
              <w:t>,</w:t>
            </w:r>
          </w:p>
          <w:p w14:paraId="49772A5A" w14:textId="77777777" w:rsidR="004D7F4E" w:rsidRPr="00EF7109" w:rsidRDefault="00613CBC" w:rsidP="00EF7109">
            <w:pPr>
              <w:pStyle w:val="Signature"/>
            </w:pPr>
            <w:sdt>
              <w:sdtPr>
                <w:alias w:val="Enter your name:"/>
                <w:tag w:val="Enter your name:"/>
                <w:id w:val="-906913293"/>
                <w:placeholder>
                  <w:docPart w:val="63451F1214084F179DD9A2E06951843E"/>
                </w:placeholder>
                <w:showingPlcHdr/>
                <w15:dataBinding w:prefixMappings="xmlns:ns0='http://schemas.microsoft.com/temp/samples' " w:xpath="/ns0:employees[1]/ns0:employee[1]/ns0:CustomerName[1]" w:storeItemID="{00000000-0000-0000-0000-000000000000}"/>
                <w15:appearance w15:val="hidden"/>
              </w:sdtPr>
              <w:sdtEndPr/>
              <w:sdtContent>
                <w:r w:rsidR="00A056FC">
                  <w:t>Your N</w:t>
                </w:r>
                <w:r w:rsidR="00A056FC" w:rsidRPr="00610578">
                  <w:t>ame</w:t>
                </w:r>
              </w:sdtContent>
            </w:sdt>
          </w:p>
        </w:tc>
      </w:tr>
    </w:tbl>
    <w:p w14:paraId="592B66E9" w14:textId="77777777" w:rsidR="00C018EF" w:rsidRDefault="00C018EF" w:rsidP="00EF7109">
      <w:pPr>
        <w:pStyle w:val="NoSpacing"/>
      </w:pPr>
    </w:p>
    <w:sectPr w:rsidR="00C018EF" w:rsidSect="004D7F4E">
      <w:headerReference w:type="default" r:id="rId8"/>
      <w:footerReference w:type="default" r:id="rId9"/>
      <w:footerReference w:type="first" r:id="rId10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38B319" w14:textId="77777777" w:rsidR="00AD33B4" w:rsidRDefault="00AD33B4" w:rsidP="00713050">
      <w:pPr>
        <w:spacing w:line="240" w:lineRule="auto"/>
      </w:pPr>
      <w:r>
        <w:separator/>
      </w:r>
    </w:p>
  </w:endnote>
  <w:endnote w:type="continuationSeparator" w:id="0">
    <w:p w14:paraId="6E197F8B" w14:textId="77777777" w:rsidR="00AD33B4" w:rsidRDefault="00AD33B4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14:paraId="1E6A207F" w14:textId="77777777" w:rsidTr="00B60A8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CD6D2C0" w14:textId="77777777"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7CC2B55" wp14:editId="4EA75137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CC67CAD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8600A7B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3E3960F" wp14:editId="4D006037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BD6F9C4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777EFEE6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278029C" wp14:editId="7108F256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9F61788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E05C52C" w14:textId="77777777"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7F45BB02" wp14:editId="31243FFA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381B5A2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14:paraId="5C2D054B" w14:textId="77777777" w:rsidTr="00284544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1811440319"/>
            <w:placeholder>
              <w:docPart w:val="43B7D884AABB4BF6B3BF6F42C33A7FE6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686D771C" w14:textId="77777777" w:rsidR="00684488" w:rsidRPr="00CA3DF1" w:rsidRDefault="00AD33B4" w:rsidP="00811117">
              <w:pPr>
                <w:pStyle w:val="Footer"/>
              </w:pPr>
              <w:r>
                <w:t>ALIBALTSCHUN@GMAIL.COM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1585917212"/>
            <w:placeholder>
              <w:docPart w:val="C7F25E9E9B3C4426B53EF8990F19CDFE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4A7F583E" w14:textId="77777777" w:rsidR="00684488" w:rsidRPr="00C2098A" w:rsidRDefault="00AD33B4" w:rsidP="00811117">
              <w:pPr>
                <w:pStyle w:val="Footer"/>
              </w:pPr>
              <w:r>
                <w:br/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791978020"/>
            <w:placeholder>
              <w:docPart w:val="17BAE3415CD84E91B8A00A2969648BF7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12693205" w14:textId="77777777" w:rsidR="00684488" w:rsidRPr="00C2098A" w:rsidRDefault="00AD33B4" w:rsidP="00811117">
              <w:pPr>
                <w:pStyle w:val="Footer"/>
              </w:pPr>
              <w:r>
                <w:t>081222507879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628087062"/>
            <w:placeholder>
              <w:docPart w:val="716C1E0EF7A646E8AA178C45D50BF7D3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68B0A814" w14:textId="77777777" w:rsidR="00684488" w:rsidRPr="00C2098A" w:rsidRDefault="00AD33B4" w:rsidP="00811117">
              <w:pPr>
                <w:pStyle w:val="Footer"/>
              </w:pPr>
              <w:r>
                <w:t>ALI HELMUT BALTSCHUN</w:t>
              </w:r>
            </w:p>
          </w:sdtContent>
        </w:sdt>
      </w:tc>
    </w:tr>
  </w:tbl>
  <w:sdt>
    <w:sdtPr>
      <w:id w:val="7270394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30FC04" w14:textId="77777777"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18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9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3224"/>
      <w:gridCol w:w="2873"/>
      <w:gridCol w:w="1962"/>
      <w:gridCol w:w="3082"/>
    </w:tblGrid>
    <w:tr w:rsidR="00217980" w14:paraId="42293B7B" w14:textId="77777777" w:rsidTr="00AD33B4">
      <w:tc>
        <w:tcPr>
          <w:tcW w:w="322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39270B10" w14:textId="77777777"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56B72439" wp14:editId="4AF586B5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B717093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873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29E049F8" w14:textId="77777777" w:rsidR="00217980" w:rsidRDefault="00217980" w:rsidP="00217980">
          <w:pPr>
            <w:pStyle w:val="Footer"/>
          </w:pPr>
        </w:p>
      </w:tc>
      <w:tc>
        <w:tcPr>
          <w:tcW w:w="196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1C826AD0" w14:textId="77777777" w:rsidR="00217980" w:rsidRDefault="00217980" w:rsidP="00AD33B4">
          <w:pPr>
            <w:pStyle w:val="Footer"/>
            <w:ind w:left="-732" w:right="165" w:firstLine="732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483DAC17" wp14:editId="00FFBC23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7586153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082" w:type="dxa"/>
          <w:tcMar>
            <w:top w:w="648" w:type="dxa"/>
            <w:left w:w="115" w:type="dxa"/>
            <w:bottom w:w="0" w:type="dxa"/>
            <w:right w:w="115" w:type="dxa"/>
          </w:tcMar>
        </w:tcPr>
        <w:p w14:paraId="52487E7C" w14:textId="77777777"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DE12CA8" wp14:editId="727B0DBC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8DA0D89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14:paraId="58C9AA6D" w14:textId="77777777" w:rsidTr="00AD33B4">
      <w:tc>
        <w:tcPr>
          <w:tcW w:w="3223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836030550"/>
            <w:placeholder>
              <w:docPart w:val="478CD46AE8964427A2544E6E99755DE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14:paraId="42DBAEC2" w14:textId="77777777" w:rsidR="00811117" w:rsidRPr="00CA3DF1" w:rsidRDefault="00AD33B4" w:rsidP="00811117">
              <w:pPr>
                <w:pStyle w:val="Footer"/>
              </w:pPr>
              <w:r>
                <w:t>ALIBALTSCHUN@GMAIL.COM</w:t>
              </w:r>
            </w:p>
          </w:sdtContent>
        </w:sdt>
      </w:tc>
      <w:tc>
        <w:tcPr>
          <w:tcW w:w="2873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454713236"/>
            <w:placeholder>
              <w:docPart w:val="02854246E5894C89A173241A4BECAD5F"/>
            </w:placeholder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14:paraId="00CC107D" w14:textId="77777777" w:rsidR="00811117" w:rsidRPr="00C2098A" w:rsidRDefault="00AD33B4" w:rsidP="00217980">
              <w:pPr>
                <w:pStyle w:val="Footer"/>
              </w:pPr>
              <w:r>
                <w:br/>
              </w:r>
            </w:p>
          </w:sdtContent>
        </w:sdt>
      </w:tc>
      <w:tc>
        <w:tcPr>
          <w:tcW w:w="1962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-1210489226"/>
            <w:placeholder>
              <w:docPart w:val="92C1E4896BFF48E38A37DB13FE7746EA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2FA12DE1" w14:textId="77777777" w:rsidR="00811117" w:rsidRPr="00C2098A" w:rsidRDefault="00AD33B4" w:rsidP="00217980">
              <w:pPr>
                <w:pStyle w:val="Footer"/>
              </w:pPr>
              <w:r>
                <w:t>081222507879</w:t>
              </w:r>
            </w:p>
          </w:sdtContent>
        </w:sdt>
      </w:tc>
      <w:tc>
        <w:tcPr>
          <w:tcW w:w="3082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551731814"/>
            <w:placeholder>
              <w:docPart w:val="242C13EF15D5472B9984AC52CE15C220"/>
            </w:placeholder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569D97E" w14:textId="77777777" w:rsidR="00811117" w:rsidRPr="00C2098A" w:rsidRDefault="00AD33B4" w:rsidP="00217980">
              <w:pPr>
                <w:pStyle w:val="Footer"/>
              </w:pPr>
              <w:r>
                <w:t>ALI HELMUT BALTSCHUN</w:t>
              </w:r>
            </w:p>
          </w:sdtContent>
        </w:sdt>
      </w:tc>
    </w:tr>
  </w:tbl>
  <w:p w14:paraId="4B9BEC1E" w14:textId="77777777"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96266" w14:textId="77777777" w:rsidR="00AD33B4" w:rsidRDefault="00AD33B4" w:rsidP="00713050">
      <w:pPr>
        <w:spacing w:line="240" w:lineRule="auto"/>
      </w:pPr>
      <w:r>
        <w:separator/>
      </w:r>
    </w:p>
  </w:footnote>
  <w:footnote w:type="continuationSeparator" w:id="0">
    <w:p w14:paraId="7C799C8D" w14:textId="77777777" w:rsidR="00AD33B4" w:rsidRDefault="00AD33B4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25981" w:rsidRPr="00F207C0" w14:paraId="4467ABEF" w14:textId="77777777" w:rsidTr="00D87154">
      <w:trPr>
        <w:trHeight w:hRule="exact" w:val="2952"/>
      </w:trPr>
      <w:tc>
        <w:tcPr>
          <w:tcW w:w="3787" w:type="dxa"/>
          <w:tcMar>
            <w:top w:w="792" w:type="dxa"/>
            <w:right w:w="720" w:type="dxa"/>
          </w:tcMar>
        </w:tcPr>
        <w:p w14:paraId="7F2A9CF2" w14:textId="77777777" w:rsidR="00125981" w:rsidRPr="00F207C0" w:rsidRDefault="00125981" w:rsidP="00F328B4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9FE3463" wp14:editId="282CBFF0">
                    <wp:simplePos x="0" y="0"/>
                    <wp:positionH relativeFrom="column">
                      <wp:align>left</wp:align>
                    </wp:positionH>
                    <wp:positionV relativeFrom="page">
                      <wp:posOffset>-502920</wp:posOffset>
                    </wp:positionV>
                    <wp:extent cx="6665976" cy="1810512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976" cy="1810512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7F42A449" id="Group 3" o:spid="_x0000_s1026" alt="Title: Continuation page header graphic" style="position:absolute;margin-left:0;margin-top:-39.6pt;width:524.9pt;height:142.55pt;z-index:-251657216;mso-width-percent:858;mso-height-percent:180;mso-position-horizontal:left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Initials:"/>
              <w:tag w:val="Initials:"/>
              <w:id w:val="1417662726"/>
              <w:placeholde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AD33B4">
                <w:t>AI</w:t>
              </w:r>
            </w:sdtContent>
          </w:sdt>
        </w:p>
      </w:tc>
      <w:tc>
        <w:tcPr>
          <w:tcW w:w="6739" w:type="dxa"/>
          <w:tcMar>
            <w:top w:w="792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25981" w14:paraId="4786A2F5" w14:textId="77777777" w:rsidTr="00B56E1F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14:paraId="20D3DDC3" w14:textId="77777777" w:rsidR="00125981" w:rsidRPr="00EF7109" w:rsidRDefault="00613CBC" w:rsidP="00EF710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875124760"/>
                    <w:placeholder/>
                    <w:showingPlcHdr/>
                    <w15:dataBinding w:prefixMappings="xmlns:ns0='http://schemas.microsoft.com/temp/samples' " w:xpath="/ns0:employees[1]/ns0:employee[1]/ns0:CustomerName[1]" w:storeItemID="{00000000-0000-0000-0000-000000000000}"/>
                    <w15:appearance w15:val="hidden"/>
                  </w:sdtPr>
                  <w:sdtEndPr/>
                  <w:sdtContent>
                    <w:r w:rsidR="00A056FC" w:rsidRPr="00EF7109">
                      <w:t>Your name</w:t>
                    </w:r>
                  </w:sdtContent>
                </w:sdt>
              </w:p>
              <w:p w14:paraId="7AEF4067" w14:textId="77777777" w:rsidR="00125981" w:rsidRDefault="00613CBC" w:rsidP="00125981">
                <w:pPr>
                  <w:pStyle w:val="Heading2"/>
                  <w:outlineLvl w:val="1"/>
                </w:pPr>
                <w:sdt>
                  <w:sdtPr>
                    <w:alias w:val="Profession or Industry:"/>
                    <w:tag w:val="Profession or Industry:"/>
                    <w:id w:val="-736637595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D33B4">
                      <w:t>IF 39-08</w:t>
                    </w:r>
                  </w:sdtContent>
                </w:sdt>
                <w:r w:rsidR="00125981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214396210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AD33B4">
                      <w:t>1301154246</w:t>
                    </w:r>
                  </w:sdtContent>
                </w:sdt>
              </w:p>
            </w:tc>
          </w:tr>
        </w:tbl>
        <w:p w14:paraId="13266E71" w14:textId="77777777" w:rsidR="00125981" w:rsidRPr="00F207C0" w:rsidRDefault="00125981" w:rsidP="00125981"/>
      </w:tc>
    </w:tr>
  </w:tbl>
  <w:p w14:paraId="583BC338" w14:textId="77777777" w:rsidR="00217980" w:rsidRDefault="002179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C1C44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25A44A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B46D7E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5AC9F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3A1C9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E9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44D7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98407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36D2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26860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B4"/>
    <w:rsid w:val="00022E2F"/>
    <w:rsid w:val="000353A6"/>
    <w:rsid w:val="0006350A"/>
    <w:rsid w:val="000B0C2C"/>
    <w:rsid w:val="000E5C48"/>
    <w:rsid w:val="0011675E"/>
    <w:rsid w:val="0012157C"/>
    <w:rsid w:val="00125981"/>
    <w:rsid w:val="00125AB1"/>
    <w:rsid w:val="00135EC8"/>
    <w:rsid w:val="00151C62"/>
    <w:rsid w:val="00184BAC"/>
    <w:rsid w:val="001B403A"/>
    <w:rsid w:val="00217980"/>
    <w:rsid w:val="00223B22"/>
    <w:rsid w:val="002345AE"/>
    <w:rsid w:val="00236E19"/>
    <w:rsid w:val="00247A2D"/>
    <w:rsid w:val="00271662"/>
    <w:rsid w:val="0027404F"/>
    <w:rsid w:val="00284544"/>
    <w:rsid w:val="00287B61"/>
    <w:rsid w:val="00293B83"/>
    <w:rsid w:val="002971F2"/>
    <w:rsid w:val="002B091C"/>
    <w:rsid w:val="002B6072"/>
    <w:rsid w:val="002C2CDD"/>
    <w:rsid w:val="002D45C6"/>
    <w:rsid w:val="00313E86"/>
    <w:rsid w:val="00364079"/>
    <w:rsid w:val="00375460"/>
    <w:rsid w:val="004077FB"/>
    <w:rsid w:val="00424DD9"/>
    <w:rsid w:val="00443F85"/>
    <w:rsid w:val="004717C5"/>
    <w:rsid w:val="004A7665"/>
    <w:rsid w:val="004D4DB9"/>
    <w:rsid w:val="004D7F4E"/>
    <w:rsid w:val="00507D12"/>
    <w:rsid w:val="00543DB7"/>
    <w:rsid w:val="0055382B"/>
    <w:rsid w:val="005A530F"/>
    <w:rsid w:val="005D4417"/>
    <w:rsid w:val="00610578"/>
    <w:rsid w:val="00613CBC"/>
    <w:rsid w:val="00641630"/>
    <w:rsid w:val="006658C4"/>
    <w:rsid w:val="00684488"/>
    <w:rsid w:val="006A3CE7"/>
    <w:rsid w:val="006C4C50"/>
    <w:rsid w:val="006E1DC7"/>
    <w:rsid w:val="006E7384"/>
    <w:rsid w:val="00706F7F"/>
    <w:rsid w:val="00713050"/>
    <w:rsid w:val="00746F7F"/>
    <w:rsid w:val="007623E5"/>
    <w:rsid w:val="00774712"/>
    <w:rsid w:val="00796BFE"/>
    <w:rsid w:val="007C16C5"/>
    <w:rsid w:val="007C7C1A"/>
    <w:rsid w:val="00811117"/>
    <w:rsid w:val="00864D4A"/>
    <w:rsid w:val="008A1907"/>
    <w:rsid w:val="008C44E9"/>
    <w:rsid w:val="008E1D0F"/>
    <w:rsid w:val="009D6855"/>
    <w:rsid w:val="009F75B3"/>
    <w:rsid w:val="00A056FC"/>
    <w:rsid w:val="00A238EE"/>
    <w:rsid w:val="00A42540"/>
    <w:rsid w:val="00AD22CE"/>
    <w:rsid w:val="00AD33B4"/>
    <w:rsid w:val="00B56E1F"/>
    <w:rsid w:val="00B60A88"/>
    <w:rsid w:val="00B66BFE"/>
    <w:rsid w:val="00C018EF"/>
    <w:rsid w:val="00C05502"/>
    <w:rsid w:val="00C2098A"/>
    <w:rsid w:val="00C57D37"/>
    <w:rsid w:val="00C7741E"/>
    <w:rsid w:val="00CA3DF1"/>
    <w:rsid w:val="00CA4581"/>
    <w:rsid w:val="00CA56C1"/>
    <w:rsid w:val="00CE18D5"/>
    <w:rsid w:val="00D123DB"/>
    <w:rsid w:val="00D87154"/>
    <w:rsid w:val="00E024C9"/>
    <w:rsid w:val="00E22E87"/>
    <w:rsid w:val="00E8007E"/>
    <w:rsid w:val="00E96C92"/>
    <w:rsid w:val="00EF7109"/>
    <w:rsid w:val="00F207C0"/>
    <w:rsid w:val="00F20AE5"/>
    <w:rsid w:val="00F30A68"/>
    <w:rsid w:val="00F328B4"/>
    <w:rsid w:val="00F645C7"/>
    <w:rsid w:val="00F87ECA"/>
    <w:rsid w:val="00F9000F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378277"/>
  <w15:chartTrackingRefBased/>
  <w15:docId w15:val="{F056ADCF-1635-4109-8EAA-2505F734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3" w:unhideWhenUsed="1" w:qFormat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12" w:unhideWhenUsed="1" w:qFormat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382B"/>
  </w:style>
  <w:style w:type="paragraph" w:styleId="Heading1">
    <w:name w:val="heading 1"/>
    <w:basedOn w:val="Normal"/>
    <w:link w:val="Heading1Char"/>
    <w:uiPriority w:val="9"/>
    <w:qFormat/>
    <w:rsid w:val="009D6855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284544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5382B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55382B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7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7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00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00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544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382B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D6855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D123DB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55382B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151C62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55382B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151C62"/>
  </w:style>
  <w:style w:type="paragraph" w:styleId="Footer">
    <w:name w:val="footer"/>
    <w:basedOn w:val="Normal"/>
    <w:link w:val="FooterChar"/>
    <w:uiPriority w:val="99"/>
    <w:unhideWhenUsed/>
    <w:rsid w:val="00151C62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151C62"/>
    <w:rPr>
      <w:rFonts w:asciiTheme="majorHAnsi" w:hAnsiTheme="majorHAnsi"/>
      <w:caps/>
    </w:rPr>
  </w:style>
  <w:style w:type="paragraph" w:styleId="Salutation">
    <w:name w:val="Salutation"/>
    <w:basedOn w:val="Normal"/>
    <w:next w:val="Normal"/>
    <w:link w:val="SalutationChar"/>
    <w:uiPriority w:val="12"/>
    <w:qFormat/>
    <w:rsid w:val="00AD22CE"/>
  </w:style>
  <w:style w:type="character" w:customStyle="1" w:styleId="SalutationChar">
    <w:name w:val="Salutation Char"/>
    <w:basedOn w:val="DefaultParagraphFont"/>
    <w:link w:val="Salutation"/>
    <w:uiPriority w:val="12"/>
    <w:rsid w:val="00AD22CE"/>
  </w:style>
  <w:style w:type="paragraph" w:styleId="Closing">
    <w:name w:val="Closing"/>
    <w:basedOn w:val="Normal"/>
    <w:next w:val="Signature"/>
    <w:link w:val="ClosingChar"/>
    <w:uiPriority w:val="13"/>
    <w:qFormat/>
    <w:rsid w:val="00AD22CE"/>
    <w:pPr>
      <w:spacing w:before="360"/>
      <w:contextualSpacing/>
    </w:pPr>
  </w:style>
  <w:style w:type="character" w:customStyle="1" w:styleId="ClosingChar">
    <w:name w:val="Closing Char"/>
    <w:basedOn w:val="DefaultParagraphFont"/>
    <w:link w:val="Closing"/>
    <w:uiPriority w:val="13"/>
    <w:rsid w:val="00AD22CE"/>
  </w:style>
  <w:style w:type="paragraph" w:styleId="Signature">
    <w:name w:val="Signature"/>
    <w:basedOn w:val="Normal"/>
    <w:next w:val="Normal"/>
    <w:link w:val="SignatureChar"/>
    <w:uiPriority w:val="14"/>
    <w:qFormat/>
    <w:rsid w:val="00AD22CE"/>
    <w:pPr>
      <w:spacing w:after="200" w:line="240" w:lineRule="auto"/>
    </w:pPr>
  </w:style>
  <w:style w:type="character" w:customStyle="1" w:styleId="SignatureChar">
    <w:name w:val="Signature Char"/>
    <w:basedOn w:val="DefaultParagraphFont"/>
    <w:link w:val="Signature"/>
    <w:uiPriority w:val="14"/>
    <w:rsid w:val="007623E5"/>
  </w:style>
  <w:style w:type="paragraph" w:styleId="Date">
    <w:name w:val="Date"/>
    <w:basedOn w:val="Normal"/>
    <w:next w:val="Normal"/>
    <w:link w:val="DateChar"/>
    <w:uiPriority w:val="11"/>
    <w:qFormat/>
    <w:rsid w:val="00AD22CE"/>
    <w:pPr>
      <w:spacing w:before="780" w:after="200"/>
    </w:pPr>
  </w:style>
  <w:style w:type="character" w:customStyle="1" w:styleId="DateChar">
    <w:name w:val="Date Char"/>
    <w:basedOn w:val="DefaultParagraphFont"/>
    <w:link w:val="Date"/>
    <w:uiPriority w:val="11"/>
    <w:rsid w:val="00AD22CE"/>
  </w:style>
  <w:style w:type="character" w:customStyle="1" w:styleId="Heading8Char">
    <w:name w:val="Heading 8 Char"/>
    <w:basedOn w:val="DefaultParagraphFont"/>
    <w:link w:val="Heading8"/>
    <w:uiPriority w:val="9"/>
    <w:semiHidden/>
    <w:rsid w:val="00F900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0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F9000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F9000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F9000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9000F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57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10578"/>
  </w:style>
  <w:style w:type="paragraph" w:styleId="BlockText">
    <w:name w:val="Block Text"/>
    <w:basedOn w:val="Normal"/>
    <w:uiPriority w:val="99"/>
    <w:semiHidden/>
    <w:unhideWhenUsed/>
    <w:rsid w:val="00D123DB"/>
    <w:pPr>
      <w:pBdr>
        <w:top w:val="single" w:sz="2" w:space="10" w:color="EA4E4E" w:themeColor="accent1" w:shadow="1"/>
        <w:left w:val="single" w:sz="2" w:space="10" w:color="EA4E4E" w:themeColor="accent1" w:shadow="1"/>
        <w:bottom w:val="single" w:sz="2" w:space="10" w:color="EA4E4E" w:themeColor="accent1" w:shadow="1"/>
        <w:right w:val="single" w:sz="2" w:space="10" w:color="EA4E4E" w:themeColor="accent1" w:shadow="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61057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10578"/>
  </w:style>
  <w:style w:type="paragraph" w:styleId="BodyText2">
    <w:name w:val="Body Text 2"/>
    <w:basedOn w:val="Normal"/>
    <w:link w:val="BodyText2Char"/>
    <w:uiPriority w:val="99"/>
    <w:semiHidden/>
    <w:unhideWhenUsed/>
    <w:rsid w:val="0061057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10578"/>
  </w:style>
  <w:style w:type="paragraph" w:styleId="BodyText3">
    <w:name w:val="Body Text 3"/>
    <w:basedOn w:val="Normal"/>
    <w:link w:val="BodyText3Char"/>
    <w:uiPriority w:val="99"/>
    <w:semiHidden/>
    <w:unhideWhenUsed/>
    <w:rsid w:val="0061057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057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1057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057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057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10578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1057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1057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1057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057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057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10578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0578"/>
    <w:pPr>
      <w:spacing w:after="200" w:line="240" w:lineRule="auto"/>
    </w:pPr>
    <w:rPr>
      <w:i/>
      <w:iCs/>
      <w:color w:val="44546A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1057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057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05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057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610578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057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10578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10578"/>
  </w:style>
  <w:style w:type="character" w:styleId="Emphasis">
    <w:name w:val="Emphasis"/>
    <w:basedOn w:val="DefaultParagraphFont"/>
    <w:uiPriority w:val="10"/>
    <w:semiHidden/>
    <w:unhideWhenUsed/>
    <w:rsid w:val="0061057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057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10578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10578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1057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0578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0578"/>
    <w:rPr>
      <w:szCs w:val="20"/>
    </w:rPr>
  </w:style>
  <w:style w:type="table" w:styleId="GridTable1Light">
    <w:name w:val="Grid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78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78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78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10578"/>
  </w:style>
  <w:style w:type="paragraph" w:styleId="HTMLAddress">
    <w:name w:val="HTML Address"/>
    <w:basedOn w:val="Normal"/>
    <w:link w:val="HTMLAddressChar"/>
    <w:uiPriority w:val="99"/>
    <w:semiHidden/>
    <w:unhideWhenUsed/>
    <w:rsid w:val="00610578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1057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1057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1057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0578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057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1057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1057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10578"/>
    <w:rPr>
      <w:i/>
      <w:iCs/>
    </w:rPr>
  </w:style>
  <w:style w:type="character" w:styleId="Hyperlink">
    <w:name w:val="Hyperlink"/>
    <w:basedOn w:val="DefaultParagraphFont"/>
    <w:uiPriority w:val="99"/>
    <w:unhideWhenUsed/>
    <w:rsid w:val="00610578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10578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10578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10578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10578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10578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10578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10578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10578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10578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1057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123DB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123DB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123DB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123DB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10578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10578"/>
  </w:style>
  <w:style w:type="paragraph" w:styleId="List">
    <w:name w:val="List"/>
    <w:basedOn w:val="Normal"/>
    <w:uiPriority w:val="99"/>
    <w:semiHidden/>
    <w:unhideWhenUsed/>
    <w:rsid w:val="0061057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1057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1057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1057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1057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610578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10578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10578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10578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10578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1057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1057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1057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1057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1057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610578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610578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10578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10578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10578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1057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10578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10578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10578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10578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10578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10578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10578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1057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057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10578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10578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10578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1057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1057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61057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1057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10578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10578"/>
  </w:style>
  <w:style w:type="character" w:styleId="PageNumber">
    <w:name w:val="page number"/>
    <w:basedOn w:val="DefaultParagraphFont"/>
    <w:uiPriority w:val="99"/>
    <w:semiHidden/>
    <w:unhideWhenUsed/>
    <w:rsid w:val="00610578"/>
  </w:style>
  <w:style w:type="table" w:styleId="PlainTable1">
    <w:name w:val="Plain Table 1"/>
    <w:basedOn w:val="TableNormal"/>
    <w:uiPriority w:val="41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10578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10578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10578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0578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105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10578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semiHidden/>
    <w:unhideWhenUsed/>
    <w:qFormat/>
    <w:rsid w:val="0061057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1057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1057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10578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10578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1057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1057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1057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105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10578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10578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10578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10578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10578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1057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10578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10578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10578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10578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10578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1057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1057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10578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1057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1057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1057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10578"/>
  </w:style>
  <w:style w:type="table" w:styleId="TableProfessional">
    <w:name w:val="Table Professional"/>
    <w:basedOn w:val="TableNormal"/>
    <w:uiPriority w:val="99"/>
    <w:semiHidden/>
    <w:unhideWhenUsed/>
    <w:rsid w:val="00610578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10578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1057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10578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1057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1057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10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10578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10578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10578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1057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1057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1057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1057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1057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1057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1057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1057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1057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1057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0578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AD33B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i%20Baltschun\AppData\Roaming\Microsoft\Templates\Polished%20cover%20letter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8CD46AE8964427A2544E6E99755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9EB8B-7333-43FE-BF18-675C2F9CA2CB}"/>
      </w:docPartPr>
      <w:docPartBody>
        <w:p w:rsidR="00000000" w:rsidRDefault="00877E12">
          <w:pPr>
            <w:pStyle w:val="478CD46AE8964427A2544E6E99755DE7"/>
          </w:pPr>
          <w:r>
            <w:t>YN</w:t>
          </w:r>
        </w:p>
      </w:docPartBody>
    </w:docPart>
    <w:docPart>
      <w:docPartPr>
        <w:name w:val="43B7D884AABB4BF6B3BF6F42C33A7F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6546C6-20DF-464E-BCFF-DED7A9C0723C}"/>
      </w:docPartPr>
      <w:docPartBody>
        <w:p w:rsidR="00000000" w:rsidRDefault="00877E12">
          <w:pPr>
            <w:pStyle w:val="43B7D884AABB4BF6B3BF6F42C33A7FE6"/>
          </w:pPr>
          <w:r w:rsidRPr="006658C4">
            <w:t>Contact</w:t>
          </w:r>
        </w:p>
      </w:docPartBody>
    </w:docPart>
    <w:docPart>
      <w:docPartPr>
        <w:name w:val="02854246E5894C89A173241A4BECAD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4976A-C609-4C7D-BDAF-0B8ED198A423}"/>
      </w:docPartPr>
      <w:docPartBody>
        <w:p w:rsidR="00000000" w:rsidRDefault="00877E12">
          <w:pPr>
            <w:pStyle w:val="02854246E5894C89A173241A4BECAD5F"/>
          </w:pPr>
          <w:r w:rsidRPr="006658C4">
            <w:t>Address</w:t>
          </w:r>
        </w:p>
      </w:docPartBody>
    </w:docPart>
    <w:docPart>
      <w:docPartPr>
        <w:name w:val="C7F25E9E9B3C4426B53EF8990F19CD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16946-DC58-419F-BD46-652DD713AB07}"/>
      </w:docPartPr>
      <w:docPartBody>
        <w:p w:rsidR="00000000" w:rsidRDefault="00877E12">
          <w:pPr>
            <w:pStyle w:val="C7F25E9E9B3C4426B53EF8990F19CDFE"/>
          </w:pPr>
          <w:r w:rsidRPr="006658C4">
            <w:t>City, ST ZIP</w:t>
          </w:r>
        </w:p>
      </w:docPartBody>
    </w:docPart>
    <w:docPart>
      <w:docPartPr>
        <w:name w:val="92C1E4896BFF48E38A37DB13FE7746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529CA-7E94-480D-97F5-FC79273982E4}"/>
      </w:docPartPr>
      <w:docPartBody>
        <w:p w:rsidR="00000000" w:rsidRDefault="00877E12">
          <w:pPr>
            <w:pStyle w:val="92C1E4896BFF48E38A37DB13FE7746EA"/>
          </w:pPr>
          <w:r w:rsidRPr="006658C4">
            <w:t>Email</w:t>
          </w:r>
        </w:p>
      </w:docPartBody>
    </w:docPart>
    <w:docPart>
      <w:docPartPr>
        <w:name w:val="17BAE3415CD84E91B8A00A2969648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B37379-6D7E-411A-9A24-AB2FD767CF79}"/>
      </w:docPartPr>
      <w:docPartBody>
        <w:p w:rsidR="00000000" w:rsidRDefault="00877E12">
          <w:pPr>
            <w:pStyle w:val="17BAE3415CD84E91B8A00A2969648BF7"/>
          </w:pPr>
          <w:r w:rsidRPr="006658C4">
            <w:t>Telephone</w:t>
          </w:r>
        </w:p>
      </w:docPartBody>
    </w:docPart>
    <w:docPart>
      <w:docPartPr>
        <w:name w:val="242C13EF15D5472B9984AC52CE15C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801FAF-C276-4E62-A416-3CFBE11AA6E8}"/>
      </w:docPartPr>
      <w:docPartBody>
        <w:p w:rsidR="00000000" w:rsidRDefault="00877E12">
          <w:pPr>
            <w:pStyle w:val="242C13EF15D5472B9984AC52CE15C220"/>
          </w:pPr>
          <w:r>
            <w:t>Your name</w:t>
          </w:r>
        </w:p>
      </w:docPartBody>
    </w:docPart>
    <w:docPart>
      <w:docPartPr>
        <w:name w:val="716C1E0EF7A646E8AA178C45D50BF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8FB2F-3FEC-48EE-98D8-13B8919BD3A0}"/>
      </w:docPartPr>
      <w:docPartBody>
        <w:p w:rsidR="00000000" w:rsidRDefault="00877E12">
          <w:pPr>
            <w:pStyle w:val="716C1E0EF7A646E8AA178C45D50BF7D3"/>
          </w:pPr>
          <w:r>
            <w:t>Profession or Industry</w:t>
          </w:r>
        </w:p>
      </w:docPartBody>
    </w:docPart>
    <w:docPart>
      <w:docPartPr>
        <w:name w:val="696AB492F8B84FF4A573279B86923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290CE-C9D1-499B-94DA-3AA98FA5635A}"/>
      </w:docPartPr>
      <w:docPartBody>
        <w:p w:rsidR="00000000" w:rsidRDefault="00877E12">
          <w:pPr>
            <w:pStyle w:val="696AB492F8B84FF4A573279B869233DE"/>
          </w:pPr>
          <w:r w:rsidRPr="006658C4">
            <w:t>Link to other online properties: Portfolio/Website/Blog</w:t>
          </w:r>
        </w:p>
      </w:docPartBody>
    </w:docPart>
    <w:docPart>
      <w:docPartPr>
        <w:name w:val="8A2589CBF87D4533A5710CC7B870A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16CC7-2996-40F2-8581-34E0DFDF237C}"/>
      </w:docPartPr>
      <w:docPartBody>
        <w:p w:rsidR="00000000" w:rsidRDefault="00877E12">
          <w:pPr>
            <w:pStyle w:val="8A2589CBF87D4533A5710CC7B870A024"/>
          </w:pPr>
          <w:r>
            <w:t>Recipient Name</w:t>
          </w:r>
        </w:p>
      </w:docPartBody>
    </w:docPart>
    <w:docPart>
      <w:docPartPr>
        <w:name w:val="81FFF65BD53E44B0ABDB28B918A5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E964E3-6B02-422E-95DA-DBB66442672F}"/>
      </w:docPartPr>
      <w:docPartBody>
        <w:p w:rsidR="00000000" w:rsidRDefault="00877E12">
          <w:pPr>
            <w:pStyle w:val="81FFF65BD53E44B0ABDB28B918A5C8D1"/>
          </w:pPr>
          <w:r w:rsidRPr="006658C4">
            <w:t>Sincerely</w:t>
          </w:r>
        </w:p>
      </w:docPartBody>
    </w:docPart>
    <w:docPart>
      <w:docPartPr>
        <w:name w:val="63451F1214084F179DD9A2E0695184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248A67-2A35-4DC3-89D1-12A5E476F4CD}"/>
      </w:docPartPr>
      <w:docPartBody>
        <w:p w:rsidR="00000000" w:rsidRDefault="00877E12">
          <w:pPr>
            <w:pStyle w:val="63451F1214084F179DD9A2E06951843E"/>
          </w:pPr>
          <w:r>
            <w:t>Your N</w:t>
          </w:r>
          <w:r w:rsidRPr="00610578">
            <w:t>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8CD46AE8964427A2544E6E99755DE7">
    <w:name w:val="478CD46AE8964427A2544E6E99755DE7"/>
  </w:style>
  <w:style w:type="paragraph" w:customStyle="1" w:styleId="43B7D884AABB4BF6B3BF6F42C33A7FE6">
    <w:name w:val="43B7D884AABB4BF6B3BF6F42C33A7FE6"/>
  </w:style>
  <w:style w:type="paragraph" w:customStyle="1" w:styleId="02854246E5894C89A173241A4BECAD5F">
    <w:name w:val="02854246E5894C89A173241A4BECAD5F"/>
  </w:style>
  <w:style w:type="paragraph" w:customStyle="1" w:styleId="C7F25E9E9B3C4426B53EF8990F19CDFE">
    <w:name w:val="C7F25E9E9B3C4426B53EF8990F19CDFE"/>
  </w:style>
  <w:style w:type="paragraph" w:customStyle="1" w:styleId="92C1E4896BFF48E38A37DB13FE7746EA">
    <w:name w:val="92C1E4896BFF48E38A37DB13FE7746EA"/>
  </w:style>
  <w:style w:type="paragraph" w:customStyle="1" w:styleId="17BAE3415CD84E91B8A00A2969648BF7">
    <w:name w:val="17BAE3415CD84E91B8A00A2969648BF7"/>
  </w:style>
  <w:style w:type="paragraph" w:customStyle="1" w:styleId="242C13EF15D5472B9984AC52CE15C220">
    <w:name w:val="242C13EF15D5472B9984AC52CE15C220"/>
  </w:style>
  <w:style w:type="paragraph" w:customStyle="1" w:styleId="716C1E0EF7A646E8AA178C45D50BF7D3">
    <w:name w:val="716C1E0EF7A646E8AA178C45D50BF7D3"/>
  </w:style>
  <w:style w:type="paragraph" w:customStyle="1" w:styleId="696AB492F8B84FF4A573279B869233DE">
    <w:name w:val="696AB492F8B84FF4A573279B869233DE"/>
  </w:style>
  <w:style w:type="paragraph" w:customStyle="1" w:styleId="8A2589CBF87D4533A5710CC7B870A024">
    <w:name w:val="8A2589CBF87D4533A5710CC7B870A024"/>
  </w:style>
  <w:style w:type="paragraph" w:customStyle="1" w:styleId="D780DA58278A493C896C3B56B35A2558">
    <w:name w:val="D780DA58278A493C896C3B56B35A2558"/>
  </w:style>
  <w:style w:type="paragraph" w:customStyle="1" w:styleId="BC7A1714BB60465C91688D7B80872654">
    <w:name w:val="BC7A1714BB60465C91688D7B80872654"/>
  </w:style>
  <w:style w:type="paragraph" w:customStyle="1" w:styleId="E10853E50EB54E97860F9C99E1D7A2A9">
    <w:name w:val="E10853E50EB54E97860F9C99E1D7A2A9"/>
  </w:style>
  <w:style w:type="paragraph" w:customStyle="1" w:styleId="F18AF83BEFF64D5C8B2EABCEC10BD201">
    <w:name w:val="F18AF83BEFF64D5C8B2EABCEC10BD201"/>
  </w:style>
  <w:style w:type="paragraph" w:customStyle="1" w:styleId="54A59FC0D9404BD495766E3593504F9A">
    <w:name w:val="54A59FC0D9404BD495766E3593504F9A"/>
  </w:style>
  <w:style w:type="paragraph" w:customStyle="1" w:styleId="5CAB96FE62894333B4DCB82A02D0C36F">
    <w:name w:val="5CAB96FE62894333B4DCB82A02D0C36F"/>
  </w:style>
  <w:style w:type="paragraph" w:customStyle="1" w:styleId="EEFB020D8DDF4B268F7D792B7A8B440A">
    <w:name w:val="EEFB020D8DDF4B268F7D792B7A8B440A"/>
  </w:style>
  <w:style w:type="paragraph" w:customStyle="1" w:styleId="81FFF65BD53E44B0ABDB28B918A5C8D1">
    <w:name w:val="81FFF65BD53E44B0ABDB28B918A5C8D1"/>
  </w:style>
  <w:style w:type="paragraph" w:customStyle="1" w:styleId="63451F1214084F179DD9A2E06951843E">
    <w:name w:val="63451F1214084F179DD9A2E0695184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
</CompanyAddress>
  <CompanyPhone>081222507879</CompanyPhone>
  <CompanyFax>ALI HELMUT BALTSCHUN</CompanyFax>
  <CompanyEmail>ALIBALTSCHUN@GMAIL.COM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cover letter, designed by MOO</Template>
  <TotalTime>0</TotalTime>
  <Pages>2</Pages>
  <Words>189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IF 39-08</dc:subject>
  <dc:creator>Ali Baltschun</dc:creator>
  <cp:keywords>AI</cp:keywords>
  <dc:description>1301154246</dc:description>
  <cp:lastModifiedBy>ali helmut</cp:lastModifiedBy>
  <cp:revision>4</cp:revision>
  <dcterms:created xsi:type="dcterms:W3CDTF">2017-10-27T08:51:00Z</dcterms:created>
  <dcterms:modified xsi:type="dcterms:W3CDTF">2017-10-27T09:23:00Z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